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终于解决完一些生活的琐事，冷静下来，相对客观地给你说下面的话，我知道，你跟我一样，都讨厌说教，但你说过：我是一个啰嗦的人，像你堂哥，所以，寒暄一二也罢。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你不读书了，从我的角度来看，着实觉着遗憾；原因有二：一是从我的认知来看，对我而言读大学几乎是我唯一的出路；二是我也是有私心的，因为你说过要考广州的学校，你来广州的话，我就很容易就能见到你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里的读书，只是狭义上面所说的象牙塔式的学校生活；对于广义的学习，我也是从大学毕业后，才略知一二。先来揭露一下我的黑历史，一开始我大学确实学业荒废不少，所以到了大四要找工作的时候才开始慌张起来，当时很紧张，顶着父母的期待，压力自然就来了：“如果毕业找不到工作，怎么办？”（这样一扯就很多东西了呀，也不知道你愿不愿意看），在三姐夫介绍下去了培训机构学习安卓应用开发，当然这个结果也不尽如人意，辗转多次，终于成为了自己喜欢从事的产品经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说了这么所铺垫，就是想表达：毕业后两年才有我对学习、成长有自己内化的理解，而且当这种理解是由内而发的，就会秉承这种思想，用以指导接下来的工作、生活。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首先：读书很重要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学习是一个过程，是一个学习能力的体现。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把这个放到最后，因为我怕你一开始看到聊学习，就不管了；进正题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就目前而言，你理解中的学习，估计就是高中课本中的知识点，文言文、公式、单词如此等等。学习是一个过程，往后会遇到很多需要学习与考试的地方。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关于社会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社会是一个价值交换很明显的地方。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就是说一个人必须通过脑力、劳力提供价值，才能拿到收益（价值回报）。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如果你现在不继续留在学校了，就很大可能进入社会了，我眼中的社会也没有常人所说的残酷，但是充斥着的利益纠葛是无时无刻存在的。在社会中立足，必须提供自己的价值。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你说过，你想开一家奶茶店，那么如果是我，我要做些什么呢？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过，你喜欢摄影，那么如果是我，我会做些什么来支撑这个爱好？那就得了解摄影是什么，它并不是一张照片，包括目前所有的艺术的东西，都是在表达情感，揭示社会问题等等，也就是说，艺术作品也是有目的的（视觉的冲击/背后的情素）。那么如果是我，我得了解相机成像原理，色素有哪些，相机怎么操作（快门、曝光度等），PS软件怎么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所以，关于学习，最重要的是学习能力的体现。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在我认知里，读大学是我唯一的出路，然而，大学期间的表现，并不如人意。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我在想，到底以一个什么样的角色来跟你说这些话，到最后也没想明白，所以作罢，就此说说我自己吧。我知道你都讨厌说教，我也讨厌；所以说这些话对你未必有效，对我却是安慰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你还记得，去年8月多的时候，你找我的时候，我好想也没怎么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关于性欲，这跟吃饭一样，但一个身心健康的人，是不会只停留在这上面的。希望你保护好自己，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关于化妆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不追求花瓶式的漂亮，内外兼修很重要。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关于说话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关于大学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关于亲人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亲人是最好的港湾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但是如果我不背负这些，我还是我吗？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我同意你的想法，但我反对你这样的表态方式；你可以直接拒绝父母的建议，但是，你得有自己的想法、计划来支撑你的观点。并且，你愿意为这个决定付出怎样的努力。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关于苦难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很多时候需要放空的勇气，所谓放空，就对过往的所有持一种遗忘状态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当然，对你并没有想象中了解，但是到目前为止，第一个原意了解我的女生。情不知所起？有些话，我要等着机会当面跟你说。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进一步讨论，倘若现实中我们无缘成为恋人，但是我们可以成为精神上的伴侣。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亲近的朋友都知道你的存在，他们都笑我网恋。你是第一个愿意去了解我的女生，还记得又一次谈到你有很多qq号的时候，我说我只有一个。然后，你说你还记得有这样一个版本：我那个qq号是一个小姐姐跟帮我申请的。你知道吗，从来没有一个女生记得我的任何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与人之间免不了冲突，就是2块石头，外力推动，也会碰撞，何况人是有个性的动物。人之间的碰撞，不止外力，还有内力。而这种内力冲突，很大原因是冲突双方认知失调与信息不匹配所致。尤其对于关系越亲近越明显，产生冲突的不信任感，尤其以三段式推理得到的错误结论导致，比如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E7AFD"/>
    <w:rsid w:val="0267267C"/>
    <w:rsid w:val="02FC0132"/>
    <w:rsid w:val="04273438"/>
    <w:rsid w:val="04307F7B"/>
    <w:rsid w:val="073E7AFD"/>
    <w:rsid w:val="077F098B"/>
    <w:rsid w:val="07807197"/>
    <w:rsid w:val="079F37EC"/>
    <w:rsid w:val="07DE72B2"/>
    <w:rsid w:val="09570589"/>
    <w:rsid w:val="0AC66B5B"/>
    <w:rsid w:val="0AC957BC"/>
    <w:rsid w:val="0AF055B6"/>
    <w:rsid w:val="0BB862D2"/>
    <w:rsid w:val="0BF35C08"/>
    <w:rsid w:val="0CA43ACB"/>
    <w:rsid w:val="0CBD4DA4"/>
    <w:rsid w:val="0D2D628C"/>
    <w:rsid w:val="11841B04"/>
    <w:rsid w:val="11C852B4"/>
    <w:rsid w:val="13AF358F"/>
    <w:rsid w:val="18F06F3D"/>
    <w:rsid w:val="1906124E"/>
    <w:rsid w:val="19574B2E"/>
    <w:rsid w:val="19875503"/>
    <w:rsid w:val="19C229AF"/>
    <w:rsid w:val="1AC22DD3"/>
    <w:rsid w:val="1B032296"/>
    <w:rsid w:val="1C5721BA"/>
    <w:rsid w:val="1D5B439F"/>
    <w:rsid w:val="22063531"/>
    <w:rsid w:val="22D12C4E"/>
    <w:rsid w:val="243A5E16"/>
    <w:rsid w:val="261A3471"/>
    <w:rsid w:val="27BB1754"/>
    <w:rsid w:val="27CD345B"/>
    <w:rsid w:val="29FE0172"/>
    <w:rsid w:val="2A950ECE"/>
    <w:rsid w:val="2B737738"/>
    <w:rsid w:val="2C912313"/>
    <w:rsid w:val="2C9A767D"/>
    <w:rsid w:val="2D59597E"/>
    <w:rsid w:val="2E902B06"/>
    <w:rsid w:val="2EA50773"/>
    <w:rsid w:val="2F1F4579"/>
    <w:rsid w:val="2F69347C"/>
    <w:rsid w:val="31003777"/>
    <w:rsid w:val="310B4F01"/>
    <w:rsid w:val="3137551C"/>
    <w:rsid w:val="321A52BF"/>
    <w:rsid w:val="327351B4"/>
    <w:rsid w:val="32E808F4"/>
    <w:rsid w:val="342B6647"/>
    <w:rsid w:val="369E5798"/>
    <w:rsid w:val="37393258"/>
    <w:rsid w:val="37804842"/>
    <w:rsid w:val="3B1349FD"/>
    <w:rsid w:val="3C634EB2"/>
    <w:rsid w:val="3D49680E"/>
    <w:rsid w:val="3EB41F19"/>
    <w:rsid w:val="41A65A1C"/>
    <w:rsid w:val="41BF3BDB"/>
    <w:rsid w:val="43021F92"/>
    <w:rsid w:val="439D6757"/>
    <w:rsid w:val="442C37B6"/>
    <w:rsid w:val="4540426A"/>
    <w:rsid w:val="45781AD6"/>
    <w:rsid w:val="46430328"/>
    <w:rsid w:val="4AB87EF2"/>
    <w:rsid w:val="4D190B08"/>
    <w:rsid w:val="4E6B4D44"/>
    <w:rsid w:val="5146099E"/>
    <w:rsid w:val="51640123"/>
    <w:rsid w:val="52014789"/>
    <w:rsid w:val="52AD77AE"/>
    <w:rsid w:val="55387079"/>
    <w:rsid w:val="556C5D5B"/>
    <w:rsid w:val="58B45400"/>
    <w:rsid w:val="5C111EE2"/>
    <w:rsid w:val="5C1F6130"/>
    <w:rsid w:val="5F6246F6"/>
    <w:rsid w:val="61A4529E"/>
    <w:rsid w:val="61AB41E1"/>
    <w:rsid w:val="61D67D33"/>
    <w:rsid w:val="62385682"/>
    <w:rsid w:val="673E488F"/>
    <w:rsid w:val="67DC7FD0"/>
    <w:rsid w:val="68A432D8"/>
    <w:rsid w:val="6D535020"/>
    <w:rsid w:val="6D693815"/>
    <w:rsid w:val="6DE9321F"/>
    <w:rsid w:val="6E7D22FD"/>
    <w:rsid w:val="70E50557"/>
    <w:rsid w:val="7132498A"/>
    <w:rsid w:val="72F53465"/>
    <w:rsid w:val="73353E26"/>
    <w:rsid w:val="73977ABB"/>
    <w:rsid w:val="755E5B33"/>
    <w:rsid w:val="773D6628"/>
    <w:rsid w:val="792B6C64"/>
    <w:rsid w:val="79526C2B"/>
    <w:rsid w:val="7B0E5E20"/>
    <w:rsid w:val="7BF30F10"/>
    <w:rsid w:val="7CB75929"/>
    <w:rsid w:val="7E5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pa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2018-07-31T08:25:00Z</dcterms:created>
  <dc:creator>aipai</dc:creator>
  <cp:lastModifiedBy>森茶</cp:lastModifiedBy>
  <dcterms:modified xsi:type="dcterms:W3CDTF">2018-08-01T18:33:28Z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